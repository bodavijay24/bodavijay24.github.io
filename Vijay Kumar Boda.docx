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6D" w:rsidRDefault="005D6A84">
      <w:pPr>
        <w:pStyle w:val="Title"/>
      </w:pPr>
      <w:sdt>
        <w:sdtPr>
          <w:alias w:val="Enter your name:"/>
          <w:tag w:val=""/>
          <w:id w:val="-328297061"/>
          <w:placeholder>
            <w:docPart w:val="F22802FC03C548CDA38B75D9BD84FE1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1A545A">
            <w:t>Vijay Kumar Boda</w:t>
          </w:r>
        </w:sdtContent>
      </w:sdt>
    </w:p>
    <w:p w:rsidR="001A545A" w:rsidRDefault="001A545A" w:rsidP="001A545A">
      <w:pPr>
        <w:spacing w:before="120" w:after="0"/>
      </w:pPr>
      <w:r>
        <w:t>Indian Institute of Information Technology Chittoor</w:t>
      </w:r>
      <w:r w:rsidR="00CC75DB">
        <w:t xml:space="preserve">, </w:t>
      </w:r>
      <w:r>
        <w:t>Sri City-517541</w:t>
      </w:r>
      <w:r w:rsidR="007D00B3">
        <w:t> </w:t>
      </w:r>
    </w:p>
    <w:p w:rsidR="00394A6D" w:rsidRDefault="001A545A" w:rsidP="001A545A">
      <w:pPr>
        <w:spacing w:before="120" w:after="0"/>
      </w:pPr>
      <w:proofErr w:type="gramStart"/>
      <w:r>
        <w:t>9603562763,  vijaykumar.b15@iiits.in</w:t>
      </w:r>
      <w:proofErr w:type="gramEnd"/>
    </w:p>
    <w:sdt>
      <w:sdtPr>
        <w:alias w:val="Objective:"/>
        <w:tag w:val="Objective:"/>
        <w:id w:val="-736782104"/>
        <w:placeholder>
          <w:docPart w:val="826F1A8349BF4D2B8DAD1793C11A9A8A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1A545A" w:rsidP="00DD4208">
      <w:pPr>
        <w:pStyle w:val="ListBullet"/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>Pursuing Computer Science and Engineering.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I am interested in Artificial Intelligence and Machine Learning. I also have equitable interest in Data Mining and</w:t>
      </w:r>
      <w:r w:rsidR="00463AF5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Information Retrieval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.</w:t>
      </w:r>
    </w:p>
    <w:sdt>
      <w:sdtPr>
        <w:alias w:val="Education:"/>
        <w:tag w:val="Education:"/>
        <w:id w:val="1513793667"/>
        <w:placeholder>
          <w:docPart w:val="9EACC1F22A094E1D9369A78913678ACA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1A545A">
      <w:pPr>
        <w:pStyle w:val="Heading2"/>
      </w:pPr>
      <w:r>
        <w:t>B. TECH</w:t>
      </w:r>
      <w:r w:rsidR="007D00B3">
        <w:t> | </w:t>
      </w:r>
      <w:r>
        <w:t>May 2019</w:t>
      </w:r>
      <w:r w:rsidR="007D00B3">
        <w:t>| </w:t>
      </w:r>
      <w:r>
        <w:t>IIIt Sri city</w:t>
      </w:r>
    </w:p>
    <w:p w:rsidR="00394A6D" w:rsidRDefault="001A545A" w:rsidP="001A545A">
      <w:pPr>
        <w:pStyle w:val="ListBullet"/>
        <w:numPr>
          <w:ilvl w:val="0"/>
          <w:numId w:val="18"/>
        </w:numPr>
      </w:pPr>
      <w:r>
        <w:t>Major</w:t>
      </w:r>
      <w:r w:rsidR="007D00B3">
        <w:t xml:space="preserve">: </w:t>
      </w:r>
      <w:r>
        <w:t xml:space="preserve"> Computer Science and Engineering</w:t>
      </w:r>
    </w:p>
    <w:p w:rsidR="001A545A" w:rsidRDefault="001A545A" w:rsidP="001A545A">
      <w:pPr>
        <w:pStyle w:val="ListBullet"/>
        <w:numPr>
          <w:ilvl w:val="0"/>
          <w:numId w:val="18"/>
        </w:numPr>
      </w:pPr>
      <w:r>
        <w:t>CGPA: 6.19</w:t>
      </w:r>
    </w:p>
    <w:p w:rsidR="00394A6D" w:rsidRDefault="005D6A84">
      <w:pPr>
        <w:pStyle w:val="ListBullet"/>
      </w:pPr>
      <w:sdt>
        <w:sdtPr>
          <w:alias w:val="Related coursework:"/>
          <w:tag w:val="Related coursework:"/>
          <w:id w:val="879673472"/>
          <w:placeholder>
            <w:docPart w:val="487A6F6AF1924C778256992CEB091FDF"/>
          </w:placeholder>
          <w:temporary/>
          <w:showingPlcHdr/>
          <w15:appearance w15:val="hidden"/>
        </w:sdtPr>
        <w:sdtEndPr/>
        <w:sdtContent>
          <w:r w:rsidR="00D33143">
            <w:t>Related coursework</w:t>
          </w:r>
        </w:sdtContent>
      </w:sdt>
      <w:r w:rsidR="007D00B3">
        <w:t>:</w:t>
      </w:r>
      <w:r w:rsidR="001A545A">
        <w:t xml:space="preserve"> Face Recognition in Wild </w:t>
      </w:r>
    </w:p>
    <w:p w:rsidR="001A545A" w:rsidRDefault="001A545A" w:rsidP="001A545A">
      <w:pPr>
        <w:pStyle w:val="Heading2"/>
      </w:pPr>
      <w:r>
        <w:t>Intermediate</w:t>
      </w:r>
      <w:r>
        <w:t> | MAy 201</w:t>
      </w:r>
      <w:r>
        <w:t>5</w:t>
      </w:r>
      <w:r>
        <w:t> |</w:t>
      </w:r>
      <w:r>
        <w:t>Narayana jr college</w:t>
      </w:r>
    </w:p>
    <w:p w:rsidR="001A545A" w:rsidRDefault="001A545A" w:rsidP="001A545A">
      <w:pPr>
        <w:pStyle w:val="ListBullet"/>
      </w:pPr>
      <w:r>
        <w:t>Percentage: 9</w:t>
      </w:r>
      <w:r>
        <w:t>4.2</w:t>
      </w:r>
    </w:p>
    <w:p w:rsidR="001A545A" w:rsidRDefault="001A545A" w:rsidP="001A545A">
      <w:pPr>
        <w:pStyle w:val="Heading2"/>
      </w:pPr>
      <w:r>
        <w:t>SSc | MAy 2013 |Baby moon high </w:t>
      </w:r>
      <w:sdt>
        <w:sdtPr>
          <w:alias w:val="Enter degree2 school:"/>
          <w:tag w:val="Enter degree2 school:"/>
          <w:id w:val="-738393747"/>
          <w:placeholder>
            <w:docPart w:val="7CBABABE962C420E8095ECD67B149176"/>
          </w:placeholder>
          <w:temporary/>
          <w:showingPlcHdr/>
          <w15:appearance w15:val="hidden"/>
          <w:text/>
        </w:sdtPr>
        <w:sdtContent>
          <w:r>
            <w:t>School</w:t>
          </w:r>
        </w:sdtContent>
      </w:sdt>
    </w:p>
    <w:p w:rsidR="00394A6D" w:rsidRDefault="001A545A" w:rsidP="001A545A">
      <w:pPr>
        <w:pStyle w:val="ListBullet"/>
      </w:pPr>
      <w:r>
        <w:t>Percentage: 9.8</w:t>
      </w:r>
    </w:p>
    <w:p w:rsidR="001A545A" w:rsidRDefault="001A545A" w:rsidP="001A545A">
      <w:pPr>
        <w:pStyle w:val="Heading1"/>
      </w:pPr>
      <w:r>
        <w:t>Field of Interest</w:t>
      </w:r>
    </w:p>
    <w:p w:rsidR="00394A6D" w:rsidRDefault="001A545A" w:rsidP="00463AF5">
      <w:pPr>
        <w:pStyle w:val="ListBullet"/>
      </w:pPr>
      <w:r>
        <w:t xml:space="preserve">Artificial Intelligence, Machine Learning, </w:t>
      </w:r>
      <w:r w:rsidR="00463AF5">
        <w:t>Data Mining, Information Retrieval</w:t>
      </w:r>
      <w:r w:rsidR="00B8394A">
        <w:t>.</w:t>
      </w:r>
      <w:bookmarkStart w:id="0" w:name="_GoBack"/>
      <w:bookmarkEnd w:id="0"/>
    </w:p>
    <w:p w:rsidR="00463AF5" w:rsidRDefault="00463AF5" w:rsidP="00463AF5">
      <w:pPr>
        <w:pStyle w:val="Heading1"/>
      </w:pPr>
      <w:r>
        <w:t>Technical Skills</w:t>
      </w:r>
    </w:p>
    <w:p w:rsidR="00394A6D" w:rsidRDefault="00463AF5">
      <w:pPr>
        <w:pStyle w:val="ListBullet"/>
      </w:pPr>
      <w:r>
        <w:t>C/</w:t>
      </w:r>
      <w:proofErr w:type="gramStart"/>
      <w:r>
        <w:t>C++ ,</w:t>
      </w:r>
      <w:proofErr w:type="gramEnd"/>
      <w:r>
        <w:t xml:space="preserve"> Python, Java,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Postgresql</w:t>
      </w:r>
      <w:proofErr w:type="spellEnd"/>
    </w:p>
    <w:p w:rsidR="00463AF5" w:rsidRDefault="00463AF5" w:rsidP="00463AF5">
      <w:pPr>
        <w:pStyle w:val="Heading1"/>
      </w:pPr>
      <w:r>
        <w:t>Projects</w:t>
      </w:r>
    </w:p>
    <w:p w:rsidR="00463AF5" w:rsidRDefault="00463AF5">
      <w:pPr>
        <w:pStyle w:val="ListBullet"/>
      </w:pPr>
      <w:r>
        <w:t>Local Search Engine – Summarizes the documents based in the given query.</w:t>
      </w:r>
    </w:p>
    <w:p w:rsidR="00394A6D" w:rsidRDefault="00463AF5">
      <w:pPr>
        <w:pStyle w:val="ListBullet"/>
      </w:pPr>
      <w:r>
        <w:t xml:space="preserve"> </w:t>
      </w:r>
    </w:p>
    <w:sdt>
      <w:sdtPr>
        <w:alias w:val="Experience:"/>
        <w:tag w:val="Experience:"/>
        <w:id w:val="1494989950"/>
        <w:placeholder>
          <w:docPart w:val="EE1C9FEA181A482E903C6B69F99B2819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Experience</w:t>
          </w:r>
        </w:p>
      </w:sdtContent>
    </w:sdt>
    <w:p w:rsidR="00394A6D" w:rsidRDefault="00463AF5">
      <w:pPr>
        <w:pStyle w:val="Heading2"/>
      </w:pPr>
      <w:r>
        <w:t>SUbject matter expert</w:t>
      </w:r>
      <w:r w:rsidR="007D00B3">
        <w:t> | </w:t>
      </w:r>
      <w:r>
        <w:t xml:space="preserve">Edufeat private limited </w:t>
      </w:r>
      <w:r w:rsidR="007D00B3">
        <w:t>|</w:t>
      </w:r>
      <w:r>
        <w:t xml:space="preserve"> may 8 – oct 3 | 2018</w:t>
      </w:r>
    </w:p>
    <w:p w:rsidR="00394A6D" w:rsidRDefault="00394A6D">
      <w:pPr>
        <w:pStyle w:val="ListBullet"/>
      </w:pPr>
    </w:p>
    <w:p w:rsidR="00D56207" w:rsidRDefault="00D56207" w:rsidP="00B8394A">
      <w:pPr>
        <w:pStyle w:val="ListBullet"/>
        <w:numPr>
          <w:ilvl w:val="0"/>
          <w:numId w:val="0"/>
        </w:numPr>
        <w:ind w:left="360"/>
      </w:pPr>
    </w:p>
    <w:sectPr w:rsidR="00D56207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A84" w:rsidRDefault="005D6A84">
      <w:pPr>
        <w:spacing w:after="0"/>
      </w:pPr>
      <w:r>
        <w:separator/>
      </w:r>
    </w:p>
  </w:endnote>
  <w:endnote w:type="continuationSeparator" w:id="0">
    <w:p w:rsidR="005D6A84" w:rsidRDefault="005D6A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A84" w:rsidRDefault="005D6A84">
      <w:pPr>
        <w:spacing w:after="0"/>
      </w:pPr>
      <w:r>
        <w:separator/>
      </w:r>
    </w:p>
  </w:footnote>
  <w:footnote w:type="continuationSeparator" w:id="0">
    <w:p w:rsidR="005D6A84" w:rsidRDefault="005D6A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061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A"/>
    <w:rsid w:val="001A545A"/>
    <w:rsid w:val="00374627"/>
    <w:rsid w:val="00394A6D"/>
    <w:rsid w:val="003F19B9"/>
    <w:rsid w:val="004476A1"/>
    <w:rsid w:val="00463AF5"/>
    <w:rsid w:val="005114E7"/>
    <w:rsid w:val="005D6A84"/>
    <w:rsid w:val="005E5E55"/>
    <w:rsid w:val="00616068"/>
    <w:rsid w:val="006E401C"/>
    <w:rsid w:val="0077621B"/>
    <w:rsid w:val="007963CE"/>
    <w:rsid w:val="007D00B3"/>
    <w:rsid w:val="008916B6"/>
    <w:rsid w:val="008E10EB"/>
    <w:rsid w:val="009763C8"/>
    <w:rsid w:val="00A8131A"/>
    <w:rsid w:val="00B769EE"/>
    <w:rsid w:val="00B8394A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42510202-5678-4339-ACE6-9CF98DFA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  <w:ind w:left="36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2802FC03C548CDA38B75D9BD84F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3A739-5DDA-4705-B6B4-C953514A8DA3}"/>
      </w:docPartPr>
      <w:docPartBody>
        <w:p w:rsidR="00000000" w:rsidRDefault="002A64DC">
          <w:pPr>
            <w:pStyle w:val="F22802FC03C548CDA38B75D9BD84FE17"/>
          </w:pPr>
          <w:r>
            <w:t>Your Name</w:t>
          </w:r>
        </w:p>
      </w:docPartBody>
    </w:docPart>
    <w:docPart>
      <w:docPartPr>
        <w:name w:val="826F1A8349BF4D2B8DAD1793C11A9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C53CD-DE11-4568-BFA1-0E2170E1EA3C}"/>
      </w:docPartPr>
      <w:docPartBody>
        <w:p w:rsidR="00000000" w:rsidRDefault="002A64DC">
          <w:pPr>
            <w:pStyle w:val="826F1A8349BF4D2B8DAD1793C11A9A8A"/>
          </w:pPr>
          <w:r>
            <w:t>Object</w:t>
          </w:r>
          <w:r>
            <w:t>ive</w:t>
          </w:r>
        </w:p>
      </w:docPartBody>
    </w:docPart>
    <w:docPart>
      <w:docPartPr>
        <w:name w:val="9EACC1F22A094E1D9369A78913678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D3312-9E42-4F58-A478-1AFC960A4CBA}"/>
      </w:docPartPr>
      <w:docPartBody>
        <w:p w:rsidR="00000000" w:rsidRDefault="002A64DC">
          <w:pPr>
            <w:pStyle w:val="9EACC1F22A094E1D9369A78913678ACA"/>
          </w:pPr>
          <w:r>
            <w:t>Education</w:t>
          </w:r>
        </w:p>
      </w:docPartBody>
    </w:docPart>
    <w:docPart>
      <w:docPartPr>
        <w:name w:val="487A6F6AF1924C778256992CEB091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979EC-8A1B-4A56-B5D9-910048FF84CE}"/>
      </w:docPartPr>
      <w:docPartBody>
        <w:p w:rsidR="00000000" w:rsidRDefault="002A64DC">
          <w:pPr>
            <w:pStyle w:val="487A6F6AF1924C778256992CEB091FDF"/>
          </w:pPr>
          <w:r>
            <w:t>Related coursework</w:t>
          </w:r>
        </w:p>
      </w:docPartBody>
    </w:docPart>
    <w:docPart>
      <w:docPartPr>
        <w:name w:val="EE1C9FEA181A482E903C6B69F99B2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19BAA-32FC-490A-8E26-E444000F1BC3}"/>
      </w:docPartPr>
      <w:docPartBody>
        <w:p w:rsidR="00000000" w:rsidRDefault="002A64DC">
          <w:pPr>
            <w:pStyle w:val="EE1C9FEA181A482E903C6B69F99B2819"/>
          </w:pPr>
          <w:r>
            <w:t>Experience</w:t>
          </w:r>
        </w:p>
      </w:docPartBody>
    </w:docPart>
    <w:docPart>
      <w:docPartPr>
        <w:name w:val="7CBABABE962C420E8095ECD67B149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EC12E-5CB5-4FA9-B8B9-3CCDE544D212}"/>
      </w:docPartPr>
      <w:docPartBody>
        <w:p w:rsidR="00000000" w:rsidRDefault="009842A3" w:rsidP="009842A3">
          <w:pPr>
            <w:pStyle w:val="7CBABABE962C420E8095ECD67B149176"/>
          </w:pPr>
          <w:r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A3"/>
    <w:rsid w:val="002A64DC"/>
    <w:rsid w:val="0098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2802FC03C548CDA38B75D9BD84FE17">
    <w:name w:val="F22802FC03C548CDA38B75D9BD84FE17"/>
  </w:style>
  <w:style w:type="paragraph" w:customStyle="1" w:styleId="2D1373347EBE4AB2B6A6276AFB3F12C7">
    <w:name w:val="2D1373347EBE4AB2B6A6276AFB3F12C7"/>
  </w:style>
  <w:style w:type="paragraph" w:customStyle="1" w:styleId="5B643F59C11A4CA59C3D0A1DDBEAD4AB">
    <w:name w:val="5B643F59C11A4CA59C3D0A1DDBEAD4AB"/>
  </w:style>
  <w:style w:type="paragraph" w:customStyle="1" w:styleId="1F134070889C4603BA6DF49AB6EF49EF">
    <w:name w:val="1F134070889C4603BA6DF49AB6EF49EF"/>
  </w:style>
  <w:style w:type="paragraph" w:customStyle="1" w:styleId="F8E2BE5A361C4B96B4BD151EFE8F6D88">
    <w:name w:val="F8E2BE5A361C4B96B4BD151EFE8F6D88"/>
  </w:style>
  <w:style w:type="paragraph" w:customStyle="1" w:styleId="826F1A8349BF4D2B8DAD1793C11A9A8A">
    <w:name w:val="826F1A8349BF4D2B8DAD1793C11A9A8A"/>
  </w:style>
  <w:style w:type="paragraph" w:customStyle="1" w:styleId="8A4B0DF957C641DC810E8599A02A27F5">
    <w:name w:val="8A4B0DF957C641DC810E8599A02A27F5"/>
  </w:style>
  <w:style w:type="paragraph" w:customStyle="1" w:styleId="9EACC1F22A094E1D9369A78913678ACA">
    <w:name w:val="9EACC1F22A094E1D9369A78913678ACA"/>
  </w:style>
  <w:style w:type="paragraph" w:customStyle="1" w:styleId="53885AA7394A47E895531C363B60C899">
    <w:name w:val="53885AA7394A47E895531C363B60C899"/>
  </w:style>
  <w:style w:type="paragraph" w:customStyle="1" w:styleId="D0D0B174949A49C2BB5889F28CCE59D7">
    <w:name w:val="D0D0B174949A49C2BB5889F28CCE59D7"/>
  </w:style>
  <w:style w:type="paragraph" w:customStyle="1" w:styleId="C436D27D759C4791AECC525CB06A36A8">
    <w:name w:val="C436D27D759C4791AECC525CB06A36A8"/>
  </w:style>
  <w:style w:type="paragraph" w:customStyle="1" w:styleId="9A6618D2BF7F41AA972E095C338EAAE2">
    <w:name w:val="9A6618D2BF7F41AA972E095C338EAAE2"/>
  </w:style>
  <w:style w:type="paragraph" w:customStyle="1" w:styleId="567D440EC3194CF497FB360D1499F379">
    <w:name w:val="567D440EC3194CF497FB360D1499F379"/>
  </w:style>
  <w:style w:type="paragraph" w:customStyle="1" w:styleId="53D7C9356F8149A99379AA89EBE3C31C">
    <w:name w:val="53D7C9356F8149A99379AA89EBE3C31C"/>
  </w:style>
  <w:style w:type="paragraph" w:customStyle="1" w:styleId="487A6F6AF1924C778256992CEB091FDF">
    <w:name w:val="487A6F6AF1924C778256992CEB091FDF"/>
  </w:style>
  <w:style w:type="paragraph" w:customStyle="1" w:styleId="7D07B0E761AA493DAACA4424F7B6EC0C">
    <w:name w:val="7D07B0E761AA493DAACA4424F7B6EC0C"/>
  </w:style>
  <w:style w:type="paragraph" w:customStyle="1" w:styleId="81FF0151AB1241C6BF5D5161E9D389B2">
    <w:name w:val="81FF0151AB1241C6BF5D5161E9D389B2"/>
  </w:style>
  <w:style w:type="paragraph" w:customStyle="1" w:styleId="70DE877FC8A643FFB2C158493B8B8063">
    <w:name w:val="70DE877FC8A643FFB2C158493B8B8063"/>
  </w:style>
  <w:style w:type="paragraph" w:customStyle="1" w:styleId="104AD606E6CA448794612016B48B14A9">
    <w:name w:val="104AD606E6CA448794612016B48B14A9"/>
  </w:style>
  <w:style w:type="paragraph" w:customStyle="1" w:styleId="DF7270694798428B84D19F9D19B51AFA">
    <w:name w:val="DF7270694798428B84D19F9D19B51AFA"/>
  </w:style>
  <w:style w:type="paragraph" w:customStyle="1" w:styleId="8220E56701AE4C14B8F9E319C80EC216">
    <w:name w:val="8220E56701AE4C14B8F9E319C80EC216"/>
  </w:style>
  <w:style w:type="paragraph" w:customStyle="1" w:styleId="75B8F9374E014D169A72E273316BA402">
    <w:name w:val="75B8F9374E014D169A72E273316BA402"/>
  </w:style>
  <w:style w:type="paragraph" w:customStyle="1" w:styleId="9AFAFBD19BCB4B4C91123C9202E6054D">
    <w:name w:val="9AFAFBD19BCB4B4C91123C9202E6054D"/>
  </w:style>
  <w:style w:type="paragraph" w:customStyle="1" w:styleId="11494005BE9C45EC909762B36EBC5AC9">
    <w:name w:val="11494005BE9C45EC909762B36EBC5AC9"/>
  </w:style>
  <w:style w:type="paragraph" w:customStyle="1" w:styleId="36DBE6DC8B7D4157AE646AF45FF33B1D">
    <w:name w:val="36DBE6DC8B7D4157AE646AF45FF33B1D"/>
  </w:style>
  <w:style w:type="paragraph" w:customStyle="1" w:styleId="A86C5B9D7D0D4C27914E17C58FD960E5">
    <w:name w:val="A86C5B9D7D0D4C27914E17C58FD960E5"/>
  </w:style>
  <w:style w:type="paragraph" w:customStyle="1" w:styleId="B4BE57F2E338400383D06D56797FF4B2">
    <w:name w:val="B4BE57F2E338400383D06D56797FF4B2"/>
  </w:style>
  <w:style w:type="paragraph" w:customStyle="1" w:styleId="AD522AA642204892884E2080FEDA7C9B">
    <w:name w:val="AD522AA642204892884E2080FEDA7C9B"/>
  </w:style>
  <w:style w:type="paragraph" w:customStyle="1" w:styleId="EE1C9FEA181A482E903C6B69F99B2819">
    <w:name w:val="EE1C9FEA181A482E903C6B69F99B2819"/>
  </w:style>
  <w:style w:type="paragraph" w:customStyle="1" w:styleId="49F992C0FB3240888D7C7E998F7045E2">
    <w:name w:val="49F992C0FB3240888D7C7E998F7045E2"/>
  </w:style>
  <w:style w:type="paragraph" w:customStyle="1" w:styleId="8EB8322B93D54D1693DDDE7A7D38E6CD">
    <w:name w:val="8EB8322B93D54D1693DDDE7A7D38E6CD"/>
  </w:style>
  <w:style w:type="paragraph" w:customStyle="1" w:styleId="706743C29CC44435B6134DEA4A856993">
    <w:name w:val="706743C29CC44435B6134DEA4A856993"/>
  </w:style>
  <w:style w:type="paragraph" w:customStyle="1" w:styleId="BEAF7468653C4D66ABE32E5DFAE6B2A1">
    <w:name w:val="BEAF7468653C4D66ABE32E5DFAE6B2A1"/>
  </w:style>
  <w:style w:type="paragraph" w:customStyle="1" w:styleId="3ABF5238ED33443BB118AAA303258DC9">
    <w:name w:val="3ABF5238ED33443BB118AAA303258DC9"/>
  </w:style>
  <w:style w:type="paragraph" w:customStyle="1" w:styleId="8023D876B6144496A687FBCED78D8C8B">
    <w:name w:val="8023D876B6144496A687FBCED78D8C8B"/>
  </w:style>
  <w:style w:type="paragraph" w:customStyle="1" w:styleId="F60DF82FBA0C4A6F82D91F7B68C11DBC">
    <w:name w:val="F60DF82FBA0C4A6F82D91F7B68C11DBC"/>
  </w:style>
  <w:style w:type="paragraph" w:customStyle="1" w:styleId="E2A7F95E14B745729E4F6E49C61C5EEE">
    <w:name w:val="E2A7F95E14B745729E4F6E49C61C5EEE"/>
    <w:rsid w:val="009842A3"/>
  </w:style>
  <w:style w:type="paragraph" w:customStyle="1" w:styleId="7CBABABE962C420E8095ECD67B149176">
    <w:name w:val="7CBABABE962C420E8095ECD67B149176"/>
    <w:rsid w:val="009842A3"/>
  </w:style>
  <w:style w:type="paragraph" w:customStyle="1" w:styleId="293785E2F7D84342A02CB76AD9045834">
    <w:name w:val="293785E2F7D84342A02CB76AD9045834"/>
    <w:rsid w:val="00984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22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 boda</dc:creator>
  <cp:keywords/>
  <dc:description>Vijay Kumar Boda</dc:description>
  <cp:lastModifiedBy>vijay boda</cp:lastModifiedBy>
  <cp:revision>1</cp:revision>
  <dcterms:created xsi:type="dcterms:W3CDTF">2018-10-09T18:39:00Z</dcterms:created>
  <dcterms:modified xsi:type="dcterms:W3CDTF">2018-10-09T19:01:00Z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